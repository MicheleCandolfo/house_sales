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1852" w14:textId="5A014787" w:rsidR="00E31291" w:rsidRPr="00F700D1" w:rsidRDefault="0051302E">
      <w:pPr>
        <w:pStyle w:val="berschrift1"/>
      </w:pPr>
      <w:r>
        <w:t>Fragen</w:t>
      </w:r>
    </w:p>
    <w:p w14:paraId="60B686B7" w14:textId="56EA1CD6" w:rsidR="0051302E" w:rsidRDefault="0051302E" w:rsidP="0051302E">
      <w:pPr>
        <w:pStyle w:val="Aufzhlungszeichen"/>
      </w:pPr>
      <w:r>
        <w:t>Initialer Start der Anwendung</w:t>
      </w:r>
    </w:p>
    <w:p w14:paraId="6E61243E" w14:textId="40E32218" w:rsidR="0051302E" w:rsidRDefault="0051302E" w:rsidP="0051302E">
      <w:pPr>
        <w:pStyle w:val="Aufzhlungszeichen"/>
        <w:numPr>
          <w:ilvl w:val="1"/>
          <w:numId w:val="3"/>
        </w:numPr>
      </w:pPr>
      <w:r>
        <w:t>Verzögerung der Anzeige auf Grund des Trainings des Modells</w:t>
      </w:r>
    </w:p>
    <w:p w14:paraId="7067BBAC" w14:textId="1A343A8A" w:rsidR="0051302E" w:rsidRDefault="0051302E" w:rsidP="0051302E">
      <w:pPr>
        <w:pStyle w:val="Aufzhlungszeichen"/>
      </w:pPr>
      <w:proofErr w:type="spellStart"/>
      <w:r>
        <w:t>Landing</w:t>
      </w:r>
      <w:proofErr w:type="spellEnd"/>
      <w:r>
        <w:t xml:space="preserve"> Page</w:t>
      </w:r>
    </w:p>
    <w:p w14:paraId="19901962" w14:textId="350A534E" w:rsidR="0051302E" w:rsidRDefault="0051302E" w:rsidP="0051302E">
      <w:pPr>
        <w:pStyle w:val="Aufzhlungszeichen"/>
        <w:numPr>
          <w:ilvl w:val="1"/>
          <w:numId w:val="3"/>
        </w:numPr>
      </w:pPr>
      <w:r>
        <w:t xml:space="preserve">Button </w:t>
      </w:r>
      <w:proofErr w:type="spellStart"/>
      <w:r>
        <w:t>Prediction</w:t>
      </w:r>
      <w:proofErr w:type="spellEnd"/>
      <w:r>
        <w:t xml:space="preserve"> verlinken mit Seite </w:t>
      </w:r>
      <w:proofErr w:type="spellStart"/>
      <w:r>
        <w:t>Prediction</w:t>
      </w:r>
      <w:proofErr w:type="spellEnd"/>
    </w:p>
    <w:p w14:paraId="7E4501C4" w14:textId="4BD857B9" w:rsidR="0051302E" w:rsidRDefault="0051302E" w:rsidP="0051302E">
      <w:pPr>
        <w:pStyle w:val="Aufzhlungszeichen"/>
      </w:pPr>
      <w:proofErr w:type="spellStart"/>
      <w:r>
        <w:t>Prediction</w:t>
      </w:r>
      <w:proofErr w:type="spellEnd"/>
    </w:p>
    <w:p w14:paraId="45AA3431" w14:textId="40C3D517" w:rsidR="0051302E" w:rsidRDefault="0051302E" w:rsidP="0051302E">
      <w:pPr>
        <w:pStyle w:val="Aufzhlungszeichen"/>
        <w:numPr>
          <w:ilvl w:val="1"/>
          <w:numId w:val="3"/>
        </w:numPr>
      </w:pPr>
      <w:proofErr w:type="spellStart"/>
      <w:r>
        <w:t>Predict</w:t>
      </w:r>
      <w:proofErr w:type="spellEnd"/>
      <w:r>
        <w:t xml:space="preserve"> Button</w:t>
      </w:r>
    </w:p>
    <w:p w14:paraId="33D29A9D" w14:textId="68CF169A" w:rsidR="00160A7E" w:rsidRDefault="00160A7E" w:rsidP="00160A7E">
      <w:pPr>
        <w:pStyle w:val="Aufzhlungszeichen"/>
        <w:numPr>
          <w:ilvl w:val="2"/>
          <w:numId w:val="3"/>
        </w:numPr>
      </w:pPr>
      <w:r>
        <w:sym w:font="Wingdings" w:char="F0E0"/>
      </w:r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einbauen</w:t>
      </w:r>
    </w:p>
    <w:p w14:paraId="6BB8D3B1" w14:textId="23215B30" w:rsidR="0051302E" w:rsidRDefault="0051302E" w:rsidP="0051302E">
      <w:pPr>
        <w:pStyle w:val="Aufzhlungszeichen"/>
        <w:numPr>
          <w:ilvl w:val="1"/>
          <w:numId w:val="3"/>
        </w:numPr>
      </w:pPr>
      <w:proofErr w:type="spellStart"/>
      <w:r>
        <w:t>Correlationen</w:t>
      </w:r>
      <w:proofErr w:type="spellEnd"/>
      <w:r>
        <w:t xml:space="preserve"> Variablen, teilweise keine Auswirkung</w:t>
      </w:r>
    </w:p>
    <w:p w14:paraId="507ABC24" w14:textId="6BA2F97E" w:rsidR="0051302E" w:rsidRDefault="0051302E" w:rsidP="0051302E">
      <w:pPr>
        <w:pStyle w:val="Aufzhlungszeichen"/>
        <w:numPr>
          <w:ilvl w:val="1"/>
          <w:numId w:val="3"/>
        </w:numPr>
      </w:pPr>
      <w:r>
        <w:t xml:space="preserve">Wie gut muss die </w:t>
      </w:r>
      <w:proofErr w:type="spellStart"/>
      <w:r>
        <w:t>Prediction</w:t>
      </w:r>
      <w:proofErr w:type="spellEnd"/>
      <w:r>
        <w:t xml:space="preserve"> sein? Derzeit ca. 82% </w:t>
      </w:r>
    </w:p>
    <w:p w14:paraId="664A5806" w14:textId="53F467E1" w:rsidR="00160A7E" w:rsidRDefault="00160A7E" w:rsidP="00431B97">
      <w:pPr>
        <w:pStyle w:val="Aufzhlungszeichen"/>
        <w:numPr>
          <w:ilvl w:val="2"/>
          <w:numId w:val="3"/>
        </w:numPr>
      </w:pPr>
      <w:r>
        <w:t>Infobutton über Trainingsmodell / Performance</w:t>
      </w:r>
    </w:p>
    <w:p w14:paraId="65AA4024" w14:textId="51B4067F" w:rsidR="0051302E" w:rsidRDefault="0051302E" w:rsidP="0051302E">
      <w:pPr>
        <w:pStyle w:val="Aufzhlungszeichen"/>
      </w:pPr>
      <w:r>
        <w:t>Dashboard</w:t>
      </w:r>
    </w:p>
    <w:p w14:paraId="04585598" w14:textId="76C3BD84" w:rsidR="0051302E" w:rsidRDefault="0051302E" w:rsidP="0051302E">
      <w:pPr>
        <w:pStyle w:val="Aufzhlungszeichen"/>
        <w:numPr>
          <w:ilvl w:val="1"/>
          <w:numId w:val="3"/>
        </w:numPr>
      </w:pPr>
      <w:r>
        <w:t>Plot Idee?</w:t>
      </w:r>
    </w:p>
    <w:p w14:paraId="4E4A5FEC" w14:textId="06960879" w:rsidR="00431B97" w:rsidRDefault="00431B97" w:rsidP="00431B97">
      <w:pPr>
        <w:pStyle w:val="Aufzhlungszeichen"/>
        <w:numPr>
          <w:ilvl w:val="2"/>
          <w:numId w:val="3"/>
        </w:numPr>
      </w:pPr>
      <w:r>
        <w:t>Point Plot?</w:t>
      </w:r>
    </w:p>
    <w:p w14:paraId="14C52524" w14:textId="1D8007DE" w:rsidR="00431B97" w:rsidRPr="00431B97" w:rsidRDefault="00431B97" w:rsidP="00431B97">
      <w:pPr>
        <w:pStyle w:val="Aufzhlungszeichen"/>
        <w:numPr>
          <w:ilvl w:val="2"/>
          <w:numId w:val="3"/>
        </w:numPr>
        <w:rPr>
          <w:lang w:val="en-US"/>
        </w:rPr>
      </w:pPr>
      <w:r w:rsidRPr="00431B97">
        <w:rPr>
          <w:lang w:val="en-US"/>
        </w:rPr>
        <w:t xml:space="preserve">Themes background color </w:t>
      </w:r>
      <w:proofErr w:type="spellStart"/>
      <w:r w:rsidRPr="00431B97">
        <w:rPr>
          <w:lang w:val="en-US"/>
        </w:rPr>
        <w:t>einfügen</w:t>
      </w:r>
      <w:proofErr w:type="spellEnd"/>
      <w:r w:rsidRPr="00431B97">
        <w:rPr>
          <w:lang w:val="en-US"/>
        </w:rPr>
        <w:t xml:space="preserve">, </w:t>
      </w:r>
      <w:proofErr w:type="spellStart"/>
      <w:r w:rsidRPr="00431B97">
        <w:rPr>
          <w:lang w:val="en-US"/>
        </w:rPr>
        <w:t>z.B.</w:t>
      </w:r>
      <w:proofErr w:type="spellEnd"/>
      <w:r w:rsidRPr="00431B97">
        <w:rPr>
          <w:lang w:val="en-US"/>
        </w:rPr>
        <w:t xml:space="preserve"> </w:t>
      </w:r>
      <w:r>
        <w:rPr>
          <w:lang w:val="en-US"/>
        </w:rPr>
        <w:t xml:space="preserve">black, </w:t>
      </w:r>
      <w:proofErr w:type="spellStart"/>
      <w:r>
        <w:rPr>
          <w:lang w:val="en-US"/>
        </w:rPr>
        <w:t>ggplot</w:t>
      </w:r>
      <w:proofErr w:type="spellEnd"/>
    </w:p>
    <w:p w14:paraId="13791E4F" w14:textId="7E9BED80" w:rsidR="00431B97" w:rsidRDefault="00431B97" w:rsidP="00431B97">
      <w:pPr>
        <w:pStyle w:val="Aufzhlungszeichen"/>
        <w:numPr>
          <w:ilvl w:val="1"/>
          <w:numId w:val="3"/>
        </w:numPr>
      </w:pPr>
      <w:r>
        <w:t>Welche Features beeinflussen den Preis am stärksten?</w:t>
      </w:r>
    </w:p>
    <w:p w14:paraId="18C88856" w14:textId="3D24B7D6" w:rsidR="00160A7E" w:rsidRDefault="00160A7E" w:rsidP="00160A7E">
      <w:pPr>
        <w:pStyle w:val="Aufzhlungszeichen"/>
      </w:pPr>
      <w:proofErr w:type="spellStart"/>
      <w:r>
        <w:t>Map</w:t>
      </w:r>
      <w:proofErr w:type="spellEnd"/>
    </w:p>
    <w:p w14:paraId="44AD702C" w14:textId="0FB03A92" w:rsidR="00160A7E" w:rsidRPr="00F700D1" w:rsidRDefault="00160A7E" w:rsidP="00160A7E">
      <w:pPr>
        <w:pStyle w:val="Aufzhlungszeichen"/>
        <w:numPr>
          <w:ilvl w:val="1"/>
          <w:numId w:val="3"/>
        </w:numPr>
      </w:pPr>
      <w:r>
        <w:t xml:space="preserve">Color </w:t>
      </w:r>
      <w:proofErr w:type="spellStart"/>
      <w:r>
        <w:t>pal</w:t>
      </w:r>
      <w:r w:rsidR="00431B97">
        <w:t>e</w:t>
      </w:r>
      <w:r>
        <w:t>tte</w:t>
      </w:r>
      <w:proofErr w:type="spellEnd"/>
    </w:p>
    <w:p w14:paraId="156A200A" w14:textId="7E21EE44" w:rsidR="00E31291" w:rsidRPr="00F700D1" w:rsidRDefault="00E31291">
      <w:pPr>
        <w:pStyle w:val="berschrift2"/>
      </w:pPr>
    </w:p>
    <w:sectPr w:rsidR="00E31291" w:rsidRPr="00F700D1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A3C27" w14:textId="77777777" w:rsidR="000328F6" w:rsidRDefault="000328F6">
      <w:r>
        <w:separator/>
      </w:r>
    </w:p>
    <w:p w14:paraId="33329922" w14:textId="77777777" w:rsidR="000328F6" w:rsidRDefault="000328F6"/>
  </w:endnote>
  <w:endnote w:type="continuationSeparator" w:id="0">
    <w:p w14:paraId="4C90B2DD" w14:textId="77777777" w:rsidR="000328F6" w:rsidRDefault="000328F6">
      <w:r>
        <w:continuationSeparator/>
      </w:r>
    </w:p>
    <w:p w14:paraId="662AAB0A" w14:textId="77777777" w:rsidR="000328F6" w:rsidRDefault="00032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586F3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F543" w14:textId="77777777" w:rsidR="000328F6" w:rsidRDefault="000328F6">
      <w:r>
        <w:separator/>
      </w:r>
    </w:p>
    <w:p w14:paraId="1AF2E7A7" w14:textId="77777777" w:rsidR="000328F6" w:rsidRDefault="000328F6"/>
  </w:footnote>
  <w:footnote w:type="continuationSeparator" w:id="0">
    <w:p w14:paraId="6C231A61" w14:textId="77777777" w:rsidR="000328F6" w:rsidRDefault="000328F6">
      <w:r>
        <w:continuationSeparator/>
      </w:r>
    </w:p>
    <w:p w14:paraId="19B7FC58" w14:textId="77777777" w:rsidR="000328F6" w:rsidRDefault="000328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E"/>
    <w:rsid w:val="000328F6"/>
    <w:rsid w:val="00160A7E"/>
    <w:rsid w:val="00431B97"/>
    <w:rsid w:val="0051302E"/>
    <w:rsid w:val="00662B2D"/>
    <w:rsid w:val="00716A8D"/>
    <w:rsid w:val="00B87C3E"/>
    <w:rsid w:val="00C51427"/>
    <w:rsid w:val="00E31291"/>
    <w:rsid w:val="00F7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5E2FC"/>
  <w15:chartTrackingRefBased/>
  <w15:docId w15:val="{9827BD32-ED98-EE43-BB89-F2F5C662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trickkurz/Library/Containers/com.microsoft.Word/Data/Library/Application%20Support/Microsoft/Office/16.0/DTS/de-DE%7b2867FA0D-67BD-5540-9AE2-053E5AD52C90%7d/%7bAF80795B-D2B8-FA4A-BF63-4DC2CCAD0CD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Kurz</dc:creator>
  <cp:keywords/>
  <dc:description/>
  <cp:lastModifiedBy>Patrick Kurz</cp:lastModifiedBy>
  <cp:revision>1</cp:revision>
  <dcterms:created xsi:type="dcterms:W3CDTF">2021-12-21T19:38:00Z</dcterms:created>
  <dcterms:modified xsi:type="dcterms:W3CDTF">2021-12-21T20:17:00Z</dcterms:modified>
</cp:coreProperties>
</file>